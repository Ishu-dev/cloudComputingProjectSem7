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CCA09" w14:textId="3AB546CC" w:rsidR="0047276E" w:rsidRPr="004369CF" w:rsidRDefault="00E77336" w:rsidP="0047276E">
      <w:pPr>
        <w:pStyle w:val="Heading1"/>
        <w:rPr>
          <w:sz w:val="36"/>
          <w:szCs w:val="36"/>
          <w:lang w:val="en-IN" w:eastAsia="en-IN"/>
        </w:rPr>
      </w:pPr>
      <w:r w:rsidRPr="00EA7B2D">
        <w:rPr>
          <w:sz w:val="52"/>
          <w:szCs w:val="52"/>
          <w:lang w:val="en-IN" w:eastAsia="en-IN"/>
        </w:rPr>
        <w:t>Group 10</w:t>
      </w:r>
      <w:r>
        <w:rPr>
          <w:sz w:val="36"/>
          <w:szCs w:val="36"/>
          <w:lang w:val="en-IN" w:eastAsia="en-IN"/>
        </w:rPr>
        <w:br/>
      </w:r>
      <w:r w:rsidR="00EA7B2D">
        <w:rPr>
          <w:sz w:val="36"/>
          <w:szCs w:val="36"/>
          <w:lang w:val="en-IN" w:eastAsia="en-IN"/>
        </w:rPr>
        <w:t>-</w:t>
      </w:r>
      <w:r>
        <w:rPr>
          <w:sz w:val="36"/>
          <w:szCs w:val="36"/>
          <w:lang w:val="en-IN" w:eastAsia="en-IN"/>
        </w:rPr>
        <w:t>Ishu Chaudhary</w:t>
      </w:r>
      <w:r>
        <w:rPr>
          <w:sz w:val="36"/>
          <w:szCs w:val="36"/>
          <w:lang w:val="en-IN" w:eastAsia="en-IN"/>
        </w:rPr>
        <w:br/>
      </w:r>
      <w:r w:rsidRPr="00E77336">
        <w:rPr>
          <w:sz w:val="22"/>
          <w:szCs w:val="22"/>
          <w:lang w:val="en-IN" w:eastAsia="en-IN"/>
        </w:rPr>
        <w:t>rest… did not do the work</w:t>
      </w:r>
      <w:r>
        <w:rPr>
          <w:sz w:val="22"/>
          <w:szCs w:val="22"/>
          <w:lang w:val="en-IN" w:eastAsia="en-IN"/>
        </w:rPr>
        <w:t xml:space="preserve"> </w:t>
      </w:r>
      <w:proofErr w:type="spellStart"/>
      <w:r>
        <w:rPr>
          <w:sz w:val="22"/>
          <w:szCs w:val="22"/>
          <w:lang w:val="en-IN" w:eastAsia="en-IN"/>
        </w:rPr>
        <w:t>inspite</w:t>
      </w:r>
      <w:proofErr w:type="spellEnd"/>
      <w:r>
        <w:rPr>
          <w:sz w:val="22"/>
          <w:szCs w:val="22"/>
          <w:lang w:val="en-IN" w:eastAsia="en-IN"/>
        </w:rPr>
        <w:t xml:space="preserve"> of me continuously poking them to do.</w:t>
      </w:r>
      <w:r w:rsidRPr="00E77336">
        <w:rPr>
          <w:sz w:val="22"/>
          <w:szCs w:val="22"/>
          <w:lang w:val="en-IN" w:eastAsia="en-IN"/>
        </w:rPr>
        <w:br/>
        <w:t>Harshit and Harshavardhan did something different</w:t>
      </w:r>
      <w:r>
        <w:rPr>
          <w:sz w:val="36"/>
          <w:szCs w:val="36"/>
          <w:lang w:val="en-IN" w:eastAsia="en-IN"/>
        </w:rPr>
        <w:br/>
      </w:r>
      <w:r>
        <w:rPr>
          <w:sz w:val="36"/>
          <w:szCs w:val="36"/>
          <w:lang w:val="en-IN" w:eastAsia="en-IN"/>
        </w:rPr>
        <w:br/>
      </w:r>
      <w:r w:rsidR="0047276E" w:rsidRPr="004369CF">
        <w:rPr>
          <w:sz w:val="36"/>
          <w:szCs w:val="36"/>
          <w:lang w:val="en-IN" w:eastAsia="en-IN"/>
        </w:rPr>
        <w:t xml:space="preserve">Title: Exploring Cloud Computing Simulations with </w:t>
      </w:r>
      <w:proofErr w:type="spellStart"/>
      <w:r w:rsidR="0047276E" w:rsidRPr="004369CF">
        <w:rPr>
          <w:sz w:val="36"/>
          <w:szCs w:val="36"/>
          <w:lang w:val="en-IN" w:eastAsia="en-IN"/>
        </w:rPr>
        <w:t>CloudSim</w:t>
      </w:r>
      <w:proofErr w:type="spellEnd"/>
    </w:p>
    <w:p w14:paraId="7F1B7E61" w14:textId="77777777" w:rsidR="0047276E" w:rsidRPr="004369CF" w:rsidRDefault="0047276E" w:rsidP="0047276E">
      <w:pPr>
        <w:rPr>
          <w:sz w:val="24"/>
          <w:szCs w:val="24"/>
          <w:lang w:val="en-IN" w:eastAsia="en-IN"/>
        </w:rPr>
      </w:pPr>
    </w:p>
    <w:p w14:paraId="5E9F86DF" w14:textId="77777777" w:rsidR="0047276E" w:rsidRPr="004369CF" w:rsidRDefault="0047276E" w:rsidP="0047276E">
      <w:pPr>
        <w:pStyle w:val="Heading2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Introduction</w:t>
      </w:r>
    </w:p>
    <w:p w14:paraId="2905FD6B" w14:textId="77777777" w:rsidR="0047276E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In this article, we'll delve into the world of cloud computing simulations using </w:t>
      </w:r>
      <w:proofErr w:type="spellStart"/>
      <w:r w:rsidRPr="0047276E">
        <w:rPr>
          <w:sz w:val="24"/>
          <w:szCs w:val="24"/>
          <w:lang w:val="en-IN" w:eastAsia="en-IN"/>
        </w:rPr>
        <w:t>CloudSim</w:t>
      </w:r>
      <w:proofErr w:type="spellEnd"/>
      <w:r w:rsidRPr="0047276E">
        <w:rPr>
          <w:sz w:val="24"/>
          <w:szCs w:val="24"/>
          <w:lang w:val="en-IN" w:eastAsia="en-IN"/>
        </w:rPr>
        <w:t xml:space="preserve">. We'll walk through the process of creating a virtual environment on Windows with Hyper-V Manager, where we'll install Ubuntu 22.04. In this environment, we'll set up the Java Runtime Environment, configure environment variables, and work with </w:t>
      </w:r>
      <w:proofErr w:type="spellStart"/>
      <w:r w:rsidRPr="0047276E">
        <w:rPr>
          <w:sz w:val="24"/>
          <w:szCs w:val="24"/>
          <w:lang w:val="en-IN" w:eastAsia="en-IN"/>
        </w:rPr>
        <w:t>CloudSim</w:t>
      </w:r>
      <w:proofErr w:type="spellEnd"/>
      <w:r w:rsidRPr="0047276E">
        <w:rPr>
          <w:sz w:val="24"/>
          <w:szCs w:val="24"/>
          <w:lang w:val="en-IN" w:eastAsia="en-IN"/>
        </w:rPr>
        <w:t xml:space="preserve"> 3.0.3 to simulate cloud scenarios.</w:t>
      </w:r>
    </w:p>
    <w:p w14:paraId="24839A36" w14:textId="77777777" w:rsidR="0047276E" w:rsidRPr="004369CF" w:rsidRDefault="0047276E" w:rsidP="0047276E">
      <w:pPr>
        <w:rPr>
          <w:sz w:val="24"/>
          <w:szCs w:val="24"/>
          <w:lang w:val="en-IN" w:eastAsia="en-IN"/>
        </w:rPr>
      </w:pPr>
    </w:p>
    <w:p w14:paraId="2446247D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</w:p>
    <w:p w14:paraId="65D7B4A1" w14:textId="77777777" w:rsidR="0047276E" w:rsidRPr="004369CF" w:rsidRDefault="0047276E" w:rsidP="0047276E">
      <w:pPr>
        <w:pStyle w:val="Heading2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Creating the Virtual Environment</w:t>
      </w:r>
    </w:p>
    <w:p w14:paraId="386678D7" w14:textId="77777777" w:rsidR="0047276E" w:rsidRPr="004369CF" w:rsidRDefault="0047276E" w:rsidP="0047276E">
      <w:pPr>
        <w:rPr>
          <w:b/>
          <w:bCs/>
          <w:sz w:val="24"/>
          <w:szCs w:val="24"/>
          <w:lang w:val="en-IN" w:eastAsia="en-IN"/>
        </w:rPr>
      </w:pPr>
    </w:p>
    <w:p w14:paraId="7FC8EEDE" w14:textId="6CEAA0F4" w:rsidR="00562AF4" w:rsidRPr="004369CF" w:rsidRDefault="0047276E" w:rsidP="00562AF4">
      <w:pPr>
        <w:rPr>
          <w:rFonts w:asciiTheme="majorHAnsi" w:eastAsiaTheme="majorEastAsia" w:hAnsiTheme="majorHAnsi" w:cstheme="majorBidi"/>
          <w:color w:val="1F4E79" w:themeColor="accent1" w:themeShade="80"/>
          <w:sz w:val="26"/>
          <w:szCs w:val="26"/>
        </w:rPr>
      </w:pPr>
      <w:r w:rsidRPr="004369CF">
        <w:rPr>
          <w:rStyle w:val="Heading2Char"/>
          <w:b/>
          <w:bCs/>
        </w:rPr>
        <w:t>Unlocking Hyper-V Manager:</w:t>
      </w:r>
      <w:r w:rsidR="00562AF4" w:rsidRPr="004369CF">
        <w:rPr>
          <w:sz w:val="28"/>
          <w:szCs w:val="28"/>
          <w:lang w:val="en-IN" w:eastAsia="en-IN"/>
        </w:rPr>
        <w:br/>
      </w:r>
      <w:r w:rsidR="00562AF4" w:rsidRPr="004369CF">
        <w:rPr>
          <w:sz w:val="24"/>
          <w:szCs w:val="24"/>
        </w:rPr>
        <w:t>Enable Virtualization in BIOS</w:t>
      </w:r>
      <w:r w:rsidR="00562AF4" w:rsidRPr="004369CF">
        <w:rPr>
          <w:rFonts w:asciiTheme="majorHAnsi" w:eastAsiaTheme="majorEastAsia" w:hAnsiTheme="majorHAnsi" w:cstheme="majorBidi"/>
          <w:color w:val="1F4E79" w:themeColor="accent1" w:themeShade="80"/>
          <w:sz w:val="26"/>
          <w:szCs w:val="26"/>
        </w:rPr>
        <w:t xml:space="preserve">: </w:t>
      </w:r>
      <w:r w:rsidR="00562AF4" w:rsidRPr="004369CF">
        <w:rPr>
          <w:sz w:val="24"/>
          <w:szCs w:val="24"/>
        </w:rPr>
        <w:t>Using Hyper-V requires virtualization enabled in the motherboard's BIOS.</w:t>
      </w:r>
    </w:p>
    <w:p w14:paraId="5A80C1AB" w14:textId="297D565B" w:rsidR="00562AF4" w:rsidRPr="004369CF" w:rsidRDefault="00562AF4" w:rsidP="00562AF4">
      <w:pPr>
        <w:rPr>
          <w:sz w:val="24"/>
          <w:szCs w:val="24"/>
        </w:rPr>
      </w:pPr>
      <w:r w:rsidRPr="004369CF">
        <w:rPr>
          <w:sz w:val="24"/>
          <w:szCs w:val="24"/>
        </w:rPr>
        <w:t>1. Open the BIOS by rebooting your computer and pressing the BIOS button (F1, F2, F10, F12, or Delete</w:t>
      </w:r>
      <w:r w:rsidRPr="004369CF">
        <w:rPr>
          <w:sz w:val="24"/>
          <w:szCs w:val="24"/>
        </w:rPr>
        <w:t xml:space="preserve">) </w:t>
      </w:r>
      <w:r w:rsidRPr="004369CF">
        <w:rPr>
          <w:sz w:val="24"/>
          <w:szCs w:val="24"/>
        </w:rPr>
        <w:t>when prompted.</w:t>
      </w:r>
    </w:p>
    <w:p w14:paraId="4331E286" w14:textId="371D14BD" w:rsidR="0047276E" w:rsidRPr="004369CF" w:rsidRDefault="00562AF4" w:rsidP="00562AF4">
      <w:pPr>
        <w:rPr>
          <w:sz w:val="24"/>
          <w:szCs w:val="24"/>
        </w:rPr>
      </w:pPr>
      <w:r w:rsidRPr="004369CF">
        <w:rPr>
          <w:sz w:val="24"/>
          <w:szCs w:val="24"/>
        </w:rPr>
        <w:t>2. The virtualization settings are located under the CPU or Advanced BIOS Settings category</w:t>
      </w:r>
      <w:r w:rsidRPr="004369CF">
        <w:rPr>
          <w:sz w:val="24"/>
          <w:szCs w:val="24"/>
        </w:rPr>
        <w:t>.</w:t>
      </w:r>
    </w:p>
    <w:p w14:paraId="7BBB7672" w14:textId="582E913D" w:rsidR="0047276E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sz w:val="24"/>
          <w:szCs w:val="24"/>
        </w:rPr>
        <w:lastRenderedPageBreak/>
        <w:t>3.</w:t>
      </w:r>
      <w:r w:rsidR="0047276E" w:rsidRPr="004369CF">
        <w:rPr>
          <w:sz w:val="24"/>
          <w:szCs w:val="24"/>
          <w:lang w:val="en-IN" w:eastAsia="en-IN"/>
        </w:rPr>
        <w:t>let's activate Hyper-V Manager from the Windows Optional Features menu.</w:t>
      </w:r>
      <w:r w:rsidRPr="004369CF">
        <w:rPr>
          <w:noProof/>
          <w:sz w:val="24"/>
          <w:szCs w:val="24"/>
          <w:lang w:val="en-IN" w:eastAsia="en-IN"/>
        </w:rPr>
        <w:drawing>
          <wp:inline distT="0" distB="0" distL="0" distR="0" wp14:anchorId="75912CAA" wp14:editId="42F1FAC8">
            <wp:extent cx="3779520" cy="3322320"/>
            <wp:effectExtent l="0" t="0" r="0" b="0"/>
            <wp:docPr id="21569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6C58" w14:textId="77777777" w:rsidR="0047276E" w:rsidRPr="004369CF" w:rsidRDefault="0047276E" w:rsidP="0047276E">
      <w:pPr>
        <w:rPr>
          <w:sz w:val="24"/>
          <w:szCs w:val="24"/>
          <w:lang w:val="en-IN" w:eastAsia="en-IN"/>
        </w:rPr>
      </w:pPr>
    </w:p>
    <w:p w14:paraId="61BBE7B3" w14:textId="77777777" w:rsidR="0047276E" w:rsidRPr="004369CF" w:rsidRDefault="0047276E" w:rsidP="0047276E">
      <w:pPr>
        <w:pStyle w:val="Heading3"/>
        <w:rPr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Crafting the Ubuntu VM:</w:t>
      </w:r>
    </w:p>
    <w:p w14:paraId="3068B550" w14:textId="2016895F" w:rsidR="0047276E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>We'll craft a brand-new virtual machine (VM) within Hyper-V Manager, and we'll give it the name "ubuntu2"</w:t>
      </w:r>
      <w:r w:rsidRPr="004369CF">
        <w:rPr>
          <w:sz w:val="24"/>
          <w:szCs w:val="24"/>
          <w:lang w:val="en-IN" w:eastAsia="en-IN"/>
        </w:rPr>
        <w:t xml:space="preserve">. </w:t>
      </w:r>
      <w:r w:rsidRPr="0047276E">
        <w:rPr>
          <w:sz w:val="24"/>
          <w:szCs w:val="24"/>
          <w:lang w:val="en-IN" w:eastAsia="en-IN"/>
        </w:rPr>
        <w:t>With that ready, we'll install Ubuntu 22.04 by loading the ISO file into the VM's DVD drive.</w:t>
      </w:r>
    </w:p>
    <w:p w14:paraId="0DAF05B1" w14:textId="3BEEEE70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FFE5A48" wp14:editId="1A8AAF72">
            <wp:extent cx="3497580" cy="3035636"/>
            <wp:effectExtent l="0" t="0" r="7620" b="0"/>
            <wp:docPr id="1140116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407" cy="304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69CF">
        <w:rPr>
          <w:noProof/>
          <w:sz w:val="24"/>
          <w:szCs w:val="24"/>
          <w:lang w:val="en-IN" w:eastAsia="en-IN"/>
        </w:rPr>
        <w:drawing>
          <wp:inline distT="0" distB="0" distL="0" distR="0" wp14:anchorId="68255985" wp14:editId="0F6EE544">
            <wp:extent cx="3535680" cy="2671000"/>
            <wp:effectExtent l="0" t="0" r="7620" b="0"/>
            <wp:docPr id="11068708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278" cy="26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5953" w14:textId="051266B7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226DEC8" wp14:editId="56B9D49E">
            <wp:extent cx="3619000" cy="2689860"/>
            <wp:effectExtent l="0" t="0" r="635" b="0"/>
            <wp:docPr id="7037037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30" cy="26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2265" w14:textId="119F7624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drawing>
          <wp:inline distT="0" distB="0" distL="0" distR="0" wp14:anchorId="463687C7" wp14:editId="1F306EC2">
            <wp:extent cx="3560074" cy="2674620"/>
            <wp:effectExtent l="0" t="0" r="2540" b="0"/>
            <wp:docPr id="9173645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225" cy="267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69CF">
        <w:rPr>
          <w:noProof/>
          <w:sz w:val="24"/>
          <w:szCs w:val="24"/>
          <w:lang w:val="en-IN" w:eastAsia="en-IN"/>
        </w:rPr>
        <w:drawing>
          <wp:inline distT="0" distB="0" distL="0" distR="0" wp14:anchorId="612005BA" wp14:editId="17ACD165">
            <wp:extent cx="3535680" cy="2649499"/>
            <wp:effectExtent l="0" t="0" r="7620" b="0"/>
            <wp:docPr id="704465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919" cy="265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89B3" w14:textId="77777777" w:rsidR="00562AF4" w:rsidRPr="004369CF" w:rsidRDefault="00562AF4" w:rsidP="0047276E">
      <w:pPr>
        <w:rPr>
          <w:sz w:val="24"/>
          <w:szCs w:val="24"/>
          <w:lang w:val="en-IN" w:eastAsia="en-IN"/>
        </w:rPr>
      </w:pPr>
    </w:p>
    <w:p w14:paraId="4E257634" w14:textId="4C7AB814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2BE3FC5" wp14:editId="5D5D0516">
            <wp:extent cx="4686300" cy="2009274"/>
            <wp:effectExtent l="0" t="0" r="0" b="0"/>
            <wp:docPr id="2040684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449" cy="201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5309" w14:textId="77777777" w:rsidR="00562AF4" w:rsidRPr="004369CF" w:rsidRDefault="00562AF4" w:rsidP="0047276E">
      <w:pPr>
        <w:rPr>
          <w:sz w:val="24"/>
          <w:szCs w:val="24"/>
          <w:lang w:val="en-IN" w:eastAsia="en-IN"/>
        </w:rPr>
      </w:pPr>
    </w:p>
    <w:p w14:paraId="380AE255" w14:textId="7A24E8F1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drawing>
          <wp:inline distT="0" distB="0" distL="0" distR="0" wp14:anchorId="33F4091D" wp14:editId="546035D7">
            <wp:extent cx="4701540" cy="2945252"/>
            <wp:effectExtent l="0" t="0" r="3810" b="7620"/>
            <wp:docPr id="557109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47" cy="29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74D9" w14:textId="77777777" w:rsidR="00562AF4" w:rsidRPr="004369CF" w:rsidRDefault="00562AF4" w:rsidP="0047276E">
      <w:pPr>
        <w:rPr>
          <w:sz w:val="24"/>
          <w:szCs w:val="24"/>
          <w:lang w:val="en-IN" w:eastAsia="en-IN"/>
        </w:rPr>
      </w:pPr>
    </w:p>
    <w:p w14:paraId="0025EB29" w14:textId="717DB5D7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drawing>
          <wp:inline distT="0" distB="0" distL="0" distR="0" wp14:anchorId="3AA2A10C" wp14:editId="6A8CF9CE">
            <wp:extent cx="4732020" cy="2008991"/>
            <wp:effectExtent l="0" t="0" r="0" b="0"/>
            <wp:docPr id="8721674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290" cy="201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5AEF" w14:textId="77777777" w:rsidR="00562AF4" w:rsidRPr="004369CF" w:rsidRDefault="00562AF4" w:rsidP="0047276E">
      <w:pPr>
        <w:rPr>
          <w:sz w:val="24"/>
          <w:szCs w:val="24"/>
          <w:lang w:val="en-IN" w:eastAsia="en-IN"/>
        </w:rPr>
      </w:pPr>
    </w:p>
    <w:p w14:paraId="070D84F2" w14:textId="72D70EEB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D8E4656" wp14:editId="024FA9B3">
            <wp:extent cx="2895600" cy="3228995"/>
            <wp:effectExtent l="0" t="0" r="0" b="9525"/>
            <wp:docPr id="20451619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932" cy="323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DC0A0" w14:textId="05677998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drawing>
          <wp:inline distT="0" distB="0" distL="0" distR="0" wp14:anchorId="2831D420" wp14:editId="2F66FC7F">
            <wp:extent cx="4583212" cy="2156460"/>
            <wp:effectExtent l="0" t="0" r="8255" b="0"/>
            <wp:docPr id="10233812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568" cy="215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8BE4" w14:textId="77777777" w:rsidR="0011266C" w:rsidRPr="004369CF" w:rsidRDefault="0011266C" w:rsidP="0047276E">
      <w:pPr>
        <w:rPr>
          <w:sz w:val="24"/>
          <w:szCs w:val="24"/>
          <w:lang w:val="en-IN" w:eastAsia="en-IN"/>
        </w:rPr>
      </w:pPr>
    </w:p>
    <w:p w14:paraId="74939E50" w14:textId="016C273D" w:rsidR="00562AF4" w:rsidRPr="004369CF" w:rsidRDefault="0011266C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drawing>
          <wp:inline distT="0" distB="0" distL="0" distR="0" wp14:anchorId="59FD2E16" wp14:editId="4A315B38">
            <wp:extent cx="4632960" cy="2361085"/>
            <wp:effectExtent l="0" t="0" r="0" b="1270"/>
            <wp:docPr id="20365450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57" cy="236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94DF" w14:textId="1BAAC1EE" w:rsidR="00562AF4" w:rsidRPr="004369CF" w:rsidRDefault="00562AF4" w:rsidP="0047276E">
      <w:pPr>
        <w:rPr>
          <w:sz w:val="24"/>
          <w:szCs w:val="24"/>
          <w:lang w:val="en-IN" w:eastAsia="en-IN"/>
        </w:rPr>
      </w:pPr>
      <w:r w:rsidRPr="004369C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0703A2A" wp14:editId="57F15484">
            <wp:extent cx="4526280" cy="2814418"/>
            <wp:effectExtent l="0" t="0" r="7620" b="5080"/>
            <wp:docPr id="19737040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85" cy="28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25E2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</w:p>
    <w:p w14:paraId="7F68DE49" w14:textId="7524936C" w:rsidR="0047276E" w:rsidRPr="004369CF" w:rsidRDefault="0047276E" w:rsidP="0047276E">
      <w:pPr>
        <w:pStyle w:val="Heading3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Installing Java:</w:t>
      </w:r>
    </w:p>
    <w:p w14:paraId="2A6E5540" w14:textId="77777777" w:rsidR="0047276E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Inside our Ubuntu VM, we'll sprinkle in the Java Runtime Environment with the magic command </w:t>
      </w:r>
    </w:p>
    <w:p w14:paraId="7EA50C85" w14:textId="4FEFCB22" w:rsidR="0047276E" w:rsidRPr="004369CF" w:rsidRDefault="0047276E" w:rsidP="0047276E">
      <w:pPr>
        <w:rPr>
          <w:color w:val="BF8F00" w:themeColor="accent4" w:themeShade="BF"/>
          <w:sz w:val="24"/>
          <w:szCs w:val="24"/>
          <w:lang w:eastAsia="en-IN"/>
        </w:rPr>
      </w:pP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sudo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 xml:space="preserve"> apt install default-</w:t>
      </w: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jre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>.</w:t>
      </w:r>
    </w:p>
    <w:p w14:paraId="4C482A50" w14:textId="77777777" w:rsidR="0047276E" w:rsidRPr="0047276E" w:rsidRDefault="0047276E" w:rsidP="0047276E">
      <w:pPr>
        <w:rPr>
          <w:color w:val="BF8F00" w:themeColor="accent4" w:themeShade="BF"/>
          <w:sz w:val="24"/>
          <w:szCs w:val="24"/>
          <w:lang w:val="en-IN" w:eastAsia="en-IN"/>
        </w:rPr>
      </w:pPr>
    </w:p>
    <w:p w14:paraId="1CDE3444" w14:textId="77777777" w:rsidR="0047276E" w:rsidRPr="004369CF" w:rsidRDefault="0047276E" w:rsidP="0047276E">
      <w:pPr>
        <w:pStyle w:val="Heading3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Fine-Tuning Environment Variables:</w:t>
      </w:r>
    </w:p>
    <w:p w14:paraId="1387E88D" w14:textId="5135DE6E" w:rsidR="0047276E" w:rsidRPr="004369CF" w:rsidRDefault="0047276E" w:rsidP="0047276E">
      <w:pPr>
        <w:rPr>
          <w:color w:val="BF8F00" w:themeColor="accent4" w:themeShade="BF"/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Now, let's fine-tune our environment by setting up Java environment variables. This involves using the command </w:t>
      </w:r>
      <w:r w:rsidR="0011266C" w:rsidRPr="004369CF">
        <w:rPr>
          <w:sz w:val="24"/>
          <w:szCs w:val="24"/>
          <w:lang w:val="en-IN" w:eastAsia="en-IN"/>
        </w:rPr>
        <w:br/>
      </w: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sudo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 xml:space="preserve"> -H </w:t>
      </w: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gedit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 xml:space="preserve"> /etc/environment</w:t>
      </w:r>
      <w:r w:rsidR="0011266C" w:rsidRPr="004369CF">
        <w:rPr>
          <w:color w:val="C45911" w:themeColor="accent2" w:themeShade="BF"/>
          <w:sz w:val="24"/>
          <w:szCs w:val="24"/>
          <w:lang w:val="en-IN" w:eastAsia="en-IN"/>
        </w:rPr>
        <w:br/>
      </w:r>
      <w:r w:rsidRPr="0047276E">
        <w:rPr>
          <w:sz w:val="24"/>
          <w:szCs w:val="24"/>
          <w:lang w:val="en-IN" w:eastAsia="en-IN"/>
        </w:rPr>
        <w:t xml:space="preserve">to add </w:t>
      </w:r>
      <w:r w:rsidR="0011266C" w:rsidRPr="004369CF">
        <w:rPr>
          <w:color w:val="BF8F00" w:themeColor="accent4" w:themeShade="BF"/>
          <w:sz w:val="24"/>
          <w:szCs w:val="24"/>
          <w:lang w:val="en-IN" w:eastAsia="en-IN"/>
        </w:rPr>
        <w:t xml:space="preserve">-&gt; </w:t>
      </w:r>
      <w:r w:rsidRPr="0047276E">
        <w:rPr>
          <w:color w:val="BF8F00" w:themeColor="accent4" w:themeShade="BF"/>
          <w:sz w:val="24"/>
          <w:szCs w:val="24"/>
          <w:lang w:val="en-IN" w:eastAsia="en-IN"/>
        </w:rPr>
        <w:t>JAVA_HOME="/</w:t>
      </w: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usr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>/lib/</w:t>
      </w: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jvm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>/java-11-openjdk-amd64".</w:t>
      </w:r>
    </w:p>
    <w:p w14:paraId="2772C743" w14:textId="3807391F" w:rsidR="0047276E" w:rsidRPr="004369CF" w:rsidRDefault="0011266C" w:rsidP="0047276E">
      <w:pPr>
        <w:rPr>
          <w:sz w:val="24"/>
          <w:szCs w:val="24"/>
          <w:lang w:val="en-IN" w:eastAsia="en-IN"/>
        </w:rPr>
      </w:pPr>
      <w:r w:rsidRPr="004369CF">
        <w:rPr>
          <w:sz w:val="24"/>
          <w:szCs w:val="24"/>
          <w:lang w:val="en-IN" w:eastAsia="en-IN"/>
        </w:rPr>
        <w:drawing>
          <wp:inline distT="0" distB="0" distL="0" distR="0" wp14:anchorId="08273B86" wp14:editId="3079E916">
            <wp:extent cx="5082540" cy="3170615"/>
            <wp:effectExtent l="0" t="0" r="3810" b="0"/>
            <wp:docPr id="160594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413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0249" cy="31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A56A" w14:textId="7923D523" w:rsidR="0011266C" w:rsidRPr="004369CF" w:rsidRDefault="0011266C" w:rsidP="0047276E">
      <w:pPr>
        <w:rPr>
          <w:sz w:val="24"/>
          <w:szCs w:val="24"/>
          <w:lang w:val="en-IN" w:eastAsia="en-IN"/>
        </w:rPr>
      </w:pPr>
      <w:r w:rsidRPr="004369CF">
        <w:rPr>
          <w:sz w:val="24"/>
          <w:szCs w:val="24"/>
          <w:lang w:val="en-IN" w:eastAsia="en-IN"/>
        </w:rPr>
        <w:lastRenderedPageBreak/>
        <w:drawing>
          <wp:inline distT="0" distB="0" distL="0" distR="0" wp14:anchorId="6EB49653" wp14:editId="20F7DCAC">
            <wp:extent cx="4237087" cy="1539373"/>
            <wp:effectExtent l="0" t="0" r="0" b="3810"/>
            <wp:docPr id="168909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979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6C0C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</w:p>
    <w:p w14:paraId="5FF12683" w14:textId="77777777" w:rsidR="0047276E" w:rsidRPr="004369CF" w:rsidRDefault="0047276E" w:rsidP="0047276E">
      <w:pPr>
        <w:pStyle w:val="Heading2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 xml:space="preserve">Working with </w:t>
      </w:r>
      <w:proofErr w:type="spellStart"/>
      <w:r w:rsidRPr="004369CF">
        <w:rPr>
          <w:b/>
          <w:bCs/>
          <w:sz w:val="28"/>
          <w:szCs w:val="28"/>
          <w:lang w:val="en-IN" w:eastAsia="en-IN"/>
        </w:rPr>
        <w:t>CloudSim</w:t>
      </w:r>
      <w:proofErr w:type="spellEnd"/>
    </w:p>
    <w:p w14:paraId="1342244E" w14:textId="77777777" w:rsidR="0047276E" w:rsidRPr="004369CF" w:rsidRDefault="0047276E" w:rsidP="0047276E">
      <w:pPr>
        <w:rPr>
          <w:sz w:val="24"/>
          <w:szCs w:val="24"/>
          <w:lang w:val="en-IN" w:eastAsia="en-IN"/>
        </w:rPr>
      </w:pPr>
    </w:p>
    <w:p w14:paraId="415F5FC2" w14:textId="77777777" w:rsidR="0047276E" w:rsidRPr="004369CF" w:rsidRDefault="0047276E" w:rsidP="0047276E">
      <w:pPr>
        <w:pStyle w:val="Heading3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 xml:space="preserve">Snagging </w:t>
      </w:r>
      <w:proofErr w:type="spellStart"/>
      <w:r w:rsidRPr="004369CF">
        <w:rPr>
          <w:b/>
          <w:bCs/>
          <w:sz w:val="28"/>
          <w:szCs w:val="28"/>
          <w:lang w:val="en-IN" w:eastAsia="en-IN"/>
        </w:rPr>
        <w:t>CloudSim</w:t>
      </w:r>
      <w:proofErr w:type="spellEnd"/>
      <w:r w:rsidRPr="004369CF">
        <w:rPr>
          <w:b/>
          <w:bCs/>
          <w:sz w:val="28"/>
          <w:szCs w:val="28"/>
          <w:lang w:val="en-IN" w:eastAsia="en-IN"/>
        </w:rPr>
        <w:t>:</w:t>
      </w:r>
    </w:p>
    <w:p w14:paraId="02E96C19" w14:textId="4B993314" w:rsidR="0047276E" w:rsidRPr="004369CF" w:rsidRDefault="0047276E" w:rsidP="0047276E">
      <w:pPr>
        <w:rPr>
          <w:color w:val="C45911" w:themeColor="accent2" w:themeShade="BF"/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We'll snag </w:t>
      </w:r>
      <w:proofErr w:type="spellStart"/>
      <w:r w:rsidRPr="0047276E">
        <w:rPr>
          <w:sz w:val="24"/>
          <w:szCs w:val="24"/>
          <w:lang w:val="en-IN" w:eastAsia="en-IN"/>
        </w:rPr>
        <w:t>CloudSim</w:t>
      </w:r>
      <w:proofErr w:type="spellEnd"/>
      <w:r w:rsidRPr="0047276E">
        <w:rPr>
          <w:sz w:val="24"/>
          <w:szCs w:val="24"/>
          <w:lang w:val="en-IN" w:eastAsia="en-IN"/>
        </w:rPr>
        <w:t xml:space="preserve"> 3.0.3 from a handy GitHub link, typically found on the </w:t>
      </w:r>
      <w:proofErr w:type="spellStart"/>
      <w:r w:rsidRPr="0047276E">
        <w:rPr>
          <w:sz w:val="24"/>
          <w:szCs w:val="24"/>
          <w:lang w:val="en-IN" w:eastAsia="en-IN"/>
        </w:rPr>
        <w:t>CloudSim</w:t>
      </w:r>
      <w:proofErr w:type="spellEnd"/>
      <w:r w:rsidRPr="0047276E">
        <w:rPr>
          <w:sz w:val="24"/>
          <w:szCs w:val="24"/>
          <w:lang w:val="en-IN" w:eastAsia="en-IN"/>
        </w:rPr>
        <w:t xml:space="preserve"> website.</w:t>
      </w:r>
      <w:r w:rsidR="006125A9" w:rsidRPr="004369CF">
        <w:rPr>
          <w:sz w:val="24"/>
          <w:szCs w:val="24"/>
          <w:lang w:val="en-IN" w:eastAsia="en-IN"/>
        </w:rPr>
        <w:br/>
      </w:r>
      <w:r w:rsidR="006125A9" w:rsidRPr="004369CF">
        <w:rPr>
          <w:color w:val="C45911" w:themeColor="accent2" w:themeShade="BF"/>
          <w:sz w:val="24"/>
          <w:szCs w:val="24"/>
          <w:lang w:val="en-IN" w:eastAsia="en-IN"/>
        </w:rPr>
        <w:t>github.com/</w:t>
      </w:r>
      <w:proofErr w:type="spellStart"/>
      <w:r w:rsidR="006125A9" w:rsidRPr="004369CF">
        <w:rPr>
          <w:color w:val="C45911" w:themeColor="accent2" w:themeShade="BF"/>
          <w:sz w:val="24"/>
          <w:szCs w:val="24"/>
          <w:lang w:val="en-IN" w:eastAsia="en-IN"/>
        </w:rPr>
        <w:t>Cloudslab</w:t>
      </w:r>
      <w:proofErr w:type="spellEnd"/>
      <w:r w:rsidR="006125A9" w:rsidRPr="004369CF">
        <w:rPr>
          <w:color w:val="C45911" w:themeColor="accent2" w:themeShade="BF"/>
          <w:sz w:val="24"/>
          <w:szCs w:val="24"/>
          <w:lang w:val="en-IN" w:eastAsia="en-IN"/>
        </w:rPr>
        <w:t>/</w:t>
      </w:r>
      <w:proofErr w:type="spellStart"/>
      <w:r w:rsidR="006125A9" w:rsidRPr="004369CF">
        <w:rPr>
          <w:color w:val="C45911" w:themeColor="accent2" w:themeShade="BF"/>
          <w:sz w:val="24"/>
          <w:szCs w:val="24"/>
          <w:lang w:val="en-IN" w:eastAsia="en-IN"/>
        </w:rPr>
        <w:t>cloudsim</w:t>
      </w:r>
      <w:proofErr w:type="spellEnd"/>
      <w:r w:rsidR="0011266C" w:rsidRPr="004369CF">
        <w:rPr>
          <w:color w:val="C45911" w:themeColor="accent2" w:themeShade="BF"/>
          <w:sz w:val="24"/>
          <w:szCs w:val="24"/>
          <w:lang w:val="en-IN" w:eastAsia="en-IN"/>
        </w:rPr>
        <w:br/>
      </w:r>
      <w:r w:rsidR="0011266C" w:rsidRPr="004369CF">
        <w:rPr>
          <w:color w:val="C45911" w:themeColor="accent2" w:themeShade="BF"/>
          <w:sz w:val="24"/>
          <w:szCs w:val="24"/>
          <w:lang w:val="en-IN" w:eastAsia="en-IN"/>
        </w:rPr>
        <w:drawing>
          <wp:inline distT="0" distB="0" distL="0" distR="0" wp14:anchorId="4F495D63" wp14:editId="6A5336AA">
            <wp:extent cx="5943600" cy="3872865"/>
            <wp:effectExtent l="0" t="0" r="0" b="0"/>
            <wp:docPr id="174628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847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6322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</w:p>
    <w:p w14:paraId="4FE4ADA8" w14:textId="77777777" w:rsidR="0047276E" w:rsidRPr="004369CF" w:rsidRDefault="0047276E" w:rsidP="0047276E">
      <w:pPr>
        <w:pStyle w:val="Heading3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 xml:space="preserve">Customizing the </w:t>
      </w:r>
      <w:proofErr w:type="spellStart"/>
      <w:r w:rsidRPr="004369CF">
        <w:rPr>
          <w:b/>
          <w:bCs/>
          <w:sz w:val="28"/>
          <w:szCs w:val="28"/>
          <w:lang w:val="en-IN" w:eastAsia="en-IN"/>
        </w:rPr>
        <w:t>Datacenter</w:t>
      </w:r>
      <w:proofErr w:type="spellEnd"/>
      <w:r w:rsidRPr="004369CF">
        <w:rPr>
          <w:b/>
          <w:bCs/>
          <w:sz w:val="28"/>
          <w:szCs w:val="28"/>
          <w:lang w:val="en-IN" w:eastAsia="en-IN"/>
        </w:rPr>
        <w:t xml:space="preserve"> Broker:</w:t>
      </w:r>
    </w:p>
    <w:p w14:paraId="12E6F72E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The </w:t>
      </w:r>
      <w:proofErr w:type="spellStart"/>
      <w:r w:rsidRPr="0047276E">
        <w:rPr>
          <w:sz w:val="24"/>
          <w:szCs w:val="24"/>
          <w:lang w:val="en-IN" w:eastAsia="en-IN"/>
        </w:rPr>
        <w:t>Datacenter</w:t>
      </w:r>
      <w:proofErr w:type="spellEnd"/>
      <w:r w:rsidRPr="0047276E">
        <w:rPr>
          <w:sz w:val="24"/>
          <w:szCs w:val="24"/>
          <w:lang w:val="en-IN" w:eastAsia="en-IN"/>
        </w:rPr>
        <w:t xml:space="preserve"> Broker is our secret sauce in </w:t>
      </w:r>
      <w:proofErr w:type="spellStart"/>
      <w:r w:rsidRPr="0047276E">
        <w:rPr>
          <w:sz w:val="24"/>
          <w:szCs w:val="24"/>
          <w:lang w:val="en-IN" w:eastAsia="en-IN"/>
        </w:rPr>
        <w:t>CloudSim</w:t>
      </w:r>
      <w:proofErr w:type="spellEnd"/>
      <w:r w:rsidRPr="0047276E">
        <w:rPr>
          <w:sz w:val="24"/>
          <w:szCs w:val="24"/>
          <w:lang w:val="en-IN" w:eastAsia="en-IN"/>
        </w:rPr>
        <w:t>. It acts as a mediator between cloud servers and the cloud infrastructure, orchestrating the provisioning of VMs and the scheduling of cloudlets.</w:t>
      </w:r>
    </w:p>
    <w:p w14:paraId="41A54E77" w14:textId="5E83B602" w:rsidR="0047276E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You can give it a personalized twist by modifying the </w:t>
      </w:r>
      <w:proofErr w:type="spellStart"/>
      <w:r w:rsidRPr="0047276E">
        <w:rPr>
          <w:sz w:val="24"/>
          <w:szCs w:val="24"/>
          <w:lang w:val="en-IN" w:eastAsia="en-IN"/>
        </w:rPr>
        <w:t>Data</w:t>
      </w:r>
      <w:r w:rsidR="0011266C" w:rsidRPr="004369CF">
        <w:rPr>
          <w:sz w:val="24"/>
          <w:szCs w:val="24"/>
          <w:lang w:val="en-IN" w:eastAsia="en-IN"/>
        </w:rPr>
        <w:t>C</w:t>
      </w:r>
      <w:r w:rsidRPr="0047276E">
        <w:rPr>
          <w:sz w:val="24"/>
          <w:szCs w:val="24"/>
          <w:lang w:val="en-IN" w:eastAsia="en-IN"/>
        </w:rPr>
        <w:t>enterBroker</w:t>
      </w:r>
      <w:proofErr w:type="spellEnd"/>
      <w:r w:rsidRPr="0047276E">
        <w:rPr>
          <w:sz w:val="24"/>
          <w:szCs w:val="24"/>
          <w:lang w:val="en-IN" w:eastAsia="en-IN"/>
        </w:rPr>
        <w:t xml:space="preserve"> Java file to implement diverse cloud scheduling algorithms.</w:t>
      </w:r>
    </w:p>
    <w:p w14:paraId="5523908C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</w:p>
    <w:p w14:paraId="7DC01241" w14:textId="77777777" w:rsidR="0047276E" w:rsidRPr="004369CF" w:rsidRDefault="0047276E" w:rsidP="0047276E">
      <w:pPr>
        <w:pStyle w:val="Heading3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lastRenderedPageBreak/>
        <w:t>Crafting the Main Simulation File:</w:t>
      </w:r>
    </w:p>
    <w:p w14:paraId="4C893E73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>We'll whip up a Java file for our cloud computing simulation, naming it "Simulation.java."</w:t>
      </w:r>
    </w:p>
    <w:p w14:paraId="0D051250" w14:textId="476C206A" w:rsidR="0011266C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The main course includes </w:t>
      </w:r>
      <w:r w:rsidR="0011266C" w:rsidRPr="004369CF">
        <w:rPr>
          <w:sz w:val="24"/>
          <w:szCs w:val="24"/>
          <w:lang w:val="en-IN" w:eastAsia="en-IN"/>
        </w:rPr>
        <w:br/>
      </w:r>
      <w:r w:rsidR="0011266C" w:rsidRPr="004369CF">
        <w:rPr>
          <w:sz w:val="24"/>
          <w:szCs w:val="24"/>
          <w:lang w:val="en-IN" w:eastAsia="en-IN"/>
        </w:rPr>
        <w:br/>
        <w:t>1.</w:t>
      </w:r>
      <w:r w:rsidRPr="0047276E">
        <w:rPr>
          <w:sz w:val="24"/>
          <w:szCs w:val="24"/>
          <w:lang w:val="en-IN" w:eastAsia="en-IN"/>
        </w:rPr>
        <w:t xml:space="preserve">importing </w:t>
      </w:r>
      <w:proofErr w:type="spellStart"/>
      <w:r w:rsidRPr="0047276E">
        <w:rPr>
          <w:sz w:val="24"/>
          <w:szCs w:val="24"/>
          <w:lang w:val="en-IN" w:eastAsia="en-IN"/>
        </w:rPr>
        <w:t>CloudSim</w:t>
      </w:r>
      <w:proofErr w:type="spellEnd"/>
      <w:r w:rsidRPr="0047276E">
        <w:rPr>
          <w:sz w:val="24"/>
          <w:szCs w:val="24"/>
          <w:lang w:val="en-IN" w:eastAsia="en-IN"/>
        </w:rPr>
        <w:t xml:space="preserve"> packages and classes</w:t>
      </w:r>
      <w:r w:rsidR="0011266C" w:rsidRPr="004369CF">
        <w:rPr>
          <w:sz w:val="24"/>
          <w:szCs w:val="24"/>
          <w:lang w:val="en-IN" w:eastAsia="en-IN"/>
        </w:rPr>
        <w:br/>
        <w:t>2.</w:t>
      </w:r>
      <w:r w:rsidRPr="0047276E">
        <w:rPr>
          <w:sz w:val="24"/>
          <w:szCs w:val="24"/>
          <w:lang w:val="en-IN" w:eastAsia="en-IN"/>
        </w:rPr>
        <w:t>static variables</w:t>
      </w:r>
      <w:r w:rsidR="0011266C" w:rsidRPr="004369CF">
        <w:rPr>
          <w:sz w:val="24"/>
          <w:szCs w:val="24"/>
          <w:lang w:val="en-IN" w:eastAsia="en-IN"/>
        </w:rPr>
        <w:t xml:space="preserve"> that stores list </w:t>
      </w:r>
      <w:proofErr w:type="spellStart"/>
      <w:r w:rsidR="0011266C" w:rsidRPr="004369CF">
        <w:rPr>
          <w:sz w:val="24"/>
          <w:szCs w:val="24"/>
          <w:lang w:val="en-IN" w:eastAsia="en-IN"/>
        </w:rPr>
        <w:t>od</w:t>
      </w:r>
      <w:proofErr w:type="spellEnd"/>
      <w:r w:rsidR="0011266C" w:rsidRPr="004369CF">
        <w:rPr>
          <w:sz w:val="24"/>
          <w:szCs w:val="24"/>
          <w:lang w:val="en-IN" w:eastAsia="en-IN"/>
        </w:rPr>
        <w:t xml:space="preserve"> VMs and Cloudlets</w:t>
      </w:r>
      <w:r w:rsidR="0011266C" w:rsidRPr="004369CF">
        <w:rPr>
          <w:sz w:val="24"/>
          <w:szCs w:val="24"/>
          <w:lang w:val="en-IN" w:eastAsia="en-IN"/>
        </w:rPr>
        <w:br/>
        <w:t>3.</w:t>
      </w:r>
      <w:r w:rsidRPr="0047276E">
        <w:rPr>
          <w:sz w:val="24"/>
          <w:szCs w:val="24"/>
          <w:lang w:val="en-IN" w:eastAsia="en-IN"/>
        </w:rPr>
        <w:t>crafting VMs and cloudlets</w:t>
      </w:r>
      <w:r w:rsidR="0011266C" w:rsidRPr="004369CF">
        <w:rPr>
          <w:sz w:val="24"/>
          <w:szCs w:val="24"/>
          <w:lang w:val="en-IN" w:eastAsia="en-IN"/>
        </w:rPr>
        <w:br/>
        <w:t>4.Datacenter creation</w:t>
      </w:r>
      <w:r w:rsidR="004369CF" w:rsidRPr="004369CF">
        <w:rPr>
          <w:sz w:val="24"/>
          <w:szCs w:val="24"/>
          <w:lang w:val="en-IN" w:eastAsia="en-IN"/>
        </w:rPr>
        <w:t xml:space="preserve"> (with properties (RAM, CPU, Cores, OS, Architecture etc)</w:t>
      </w:r>
      <w:r w:rsidR="0011266C" w:rsidRPr="004369CF">
        <w:rPr>
          <w:sz w:val="24"/>
          <w:szCs w:val="24"/>
          <w:lang w:val="en-IN" w:eastAsia="en-IN"/>
        </w:rPr>
        <w:br/>
      </w:r>
      <w:proofErr w:type="gramStart"/>
      <w:r w:rsidR="0011266C" w:rsidRPr="004369CF">
        <w:rPr>
          <w:sz w:val="24"/>
          <w:szCs w:val="24"/>
          <w:lang w:val="en-IN" w:eastAsia="en-IN"/>
        </w:rPr>
        <w:t>5.Broker</w:t>
      </w:r>
      <w:proofErr w:type="gramEnd"/>
      <w:r w:rsidR="0011266C" w:rsidRPr="004369CF">
        <w:rPr>
          <w:sz w:val="24"/>
          <w:szCs w:val="24"/>
          <w:lang w:val="en-IN" w:eastAsia="en-IN"/>
        </w:rPr>
        <w:t xml:space="preserve"> Creation</w:t>
      </w:r>
    </w:p>
    <w:p w14:paraId="61947431" w14:textId="66BD0962" w:rsidR="0047276E" w:rsidRPr="0047276E" w:rsidRDefault="0011266C" w:rsidP="0047276E">
      <w:pPr>
        <w:rPr>
          <w:sz w:val="24"/>
          <w:szCs w:val="24"/>
          <w:lang w:val="en-IN" w:eastAsia="en-IN"/>
        </w:rPr>
      </w:pPr>
      <w:r w:rsidRPr="004369CF">
        <w:rPr>
          <w:sz w:val="24"/>
          <w:szCs w:val="24"/>
          <w:lang w:val="en-IN" w:eastAsia="en-IN"/>
        </w:rPr>
        <w:t xml:space="preserve">4. submission </w:t>
      </w:r>
      <w:r w:rsidR="004369CF" w:rsidRPr="004369CF">
        <w:rPr>
          <w:sz w:val="24"/>
          <w:szCs w:val="24"/>
          <w:lang w:val="en-IN" w:eastAsia="en-IN"/>
        </w:rPr>
        <w:t xml:space="preserve">of cloudlets and VMs </w:t>
      </w:r>
      <w:r w:rsidRPr="004369CF">
        <w:rPr>
          <w:sz w:val="24"/>
          <w:szCs w:val="24"/>
          <w:lang w:val="en-IN" w:eastAsia="en-IN"/>
        </w:rPr>
        <w:t>to broker</w:t>
      </w:r>
      <w:r w:rsidRPr="004369CF">
        <w:rPr>
          <w:sz w:val="24"/>
          <w:szCs w:val="24"/>
          <w:lang w:val="en-IN" w:eastAsia="en-IN"/>
        </w:rPr>
        <w:br/>
        <w:t>5.simulation execution</w:t>
      </w:r>
      <w:r w:rsidRPr="004369CF">
        <w:rPr>
          <w:sz w:val="24"/>
          <w:szCs w:val="24"/>
          <w:lang w:val="en-IN" w:eastAsia="en-IN"/>
        </w:rPr>
        <w:br/>
        <w:t>6.simulation results</w:t>
      </w:r>
      <w:r w:rsidRPr="004369CF">
        <w:rPr>
          <w:sz w:val="24"/>
          <w:szCs w:val="24"/>
          <w:lang w:val="en-IN" w:eastAsia="en-IN"/>
        </w:rPr>
        <w:br/>
        <w:t>7.simulation termination</w:t>
      </w:r>
      <w:r w:rsidR="004369CF" w:rsidRPr="004369CF">
        <w:rPr>
          <w:sz w:val="24"/>
          <w:szCs w:val="24"/>
          <w:lang w:val="en-IN" w:eastAsia="en-IN"/>
        </w:rPr>
        <w:br/>
        <w:t xml:space="preserve">8.PrintCloudletList (prints cloudlet details like IDs, status, </w:t>
      </w:r>
      <w:proofErr w:type="spellStart"/>
      <w:r w:rsidR="004369CF" w:rsidRPr="004369CF">
        <w:rPr>
          <w:sz w:val="24"/>
          <w:szCs w:val="24"/>
          <w:lang w:val="en-IN" w:eastAsia="en-IN"/>
        </w:rPr>
        <w:t>DataCenter</w:t>
      </w:r>
      <w:proofErr w:type="spellEnd"/>
      <w:r w:rsidR="004369CF" w:rsidRPr="004369CF">
        <w:rPr>
          <w:sz w:val="24"/>
          <w:szCs w:val="24"/>
          <w:lang w:val="en-IN" w:eastAsia="en-IN"/>
        </w:rPr>
        <w:t xml:space="preserve"> IDs, VM IDs, execution time, start times, finish times and </w:t>
      </w:r>
      <w:proofErr w:type="spellStart"/>
      <w:r w:rsidR="004369CF" w:rsidRPr="004369CF">
        <w:rPr>
          <w:sz w:val="24"/>
          <w:szCs w:val="24"/>
          <w:lang w:val="en-IN" w:eastAsia="en-IN"/>
        </w:rPr>
        <w:t>UserIDs</w:t>
      </w:r>
      <w:proofErr w:type="spellEnd"/>
      <w:r w:rsidR="004369CF" w:rsidRPr="004369CF">
        <w:rPr>
          <w:sz w:val="24"/>
          <w:szCs w:val="24"/>
          <w:lang w:val="en-IN" w:eastAsia="en-IN"/>
        </w:rPr>
        <w:t>)</w:t>
      </w:r>
      <w:r w:rsidR="004369CF" w:rsidRPr="004369CF">
        <w:rPr>
          <w:sz w:val="24"/>
          <w:szCs w:val="24"/>
          <w:lang w:val="en-IN" w:eastAsia="en-IN"/>
        </w:rPr>
        <w:br/>
      </w:r>
    </w:p>
    <w:p w14:paraId="19364862" w14:textId="77777777" w:rsidR="0047276E" w:rsidRPr="004369CF" w:rsidRDefault="0047276E" w:rsidP="0047276E">
      <w:pPr>
        <w:pStyle w:val="Heading2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Running the Simulation</w:t>
      </w:r>
    </w:p>
    <w:p w14:paraId="5283951E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>To run our simulation file, we used the command:</w:t>
      </w:r>
    </w:p>
    <w:p w14:paraId="1D91F0EE" w14:textId="759930E4" w:rsidR="0047276E" w:rsidRPr="0047276E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color w:val="BF8F00" w:themeColor="accent4" w:themeShade="BF"/>
          <w:sz w:val="24"/>
          <w:szCs w:val="24"/>
          <w:lang w:val="en-IN" w:eastAsia="en-IN"/>
        </w:rPr>
        <w:t>java -</w:t>
      </w: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classpath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 xml:space="preserve"> </w:t>
      </w:r>
      <w:proofErr w:type="gramStart"/>
      <w:r w:rsidRPr="0047276E">
        <w:rPr>
          <w:color w:val="BF8F00" w:themeColor="accent4" w:themeShade="BF"/>
          <w:sz w:val="24"/>
          <w:szCs w:val="24"/>
          <w:lang w:val="en-IN" w:eastAsia="en-IN"/>
        </w:rPr>
        <w:t>java/cloudsim-3.0.3.jar:examples</w:t>
      </w:r>
      <w:proofErr w:type="gramEnd"/>
      <w:r w:rsidRPr="004369CF">
        <w:rPr>
          <w:color w:val="BF8F00" w:themeColor="accent4" w:themeShade="BF"/>
          <w:sz w:val="24"/>
          <w:szCs w:val="24"/>
          <w:lang w:val="en-IN" w:eastAsia="en-IN"/>
        </w:rPr>
        <w:t xml:space="preserve"> </w:t>
      </w:r>
      <w:r w:rsidRPr="0047276E">
        <w:rPr>
          <w:color w:val="BF8F00" w:themeColor="accent4" w:themeShade="BF"/>
          <w:sz w:val="24"/>
          <w:szCs w:val="24"/>
          <w:lang w:val="en-IN" w:eastAsia="en-IN"/>
        </w:rPr>
        <w:t>example/org</w:t>
      </w:r>
      <w:r w:rsidRPr="004369CF">
        <w:rPr>
          <w:color w:val="BF8F00" w:themeColor="accent4" w:themeShade="BF"/>
          <w:sz w:val="24"/>
          <w:szCs w:val="24"/>
          <w:lang w:val="en-IN" w:eastAsia="en-IN"/>
        </w:rPr>
        <w:t xml:space="preserve"> </w:t>
      </w:r>
      <w:r w:rsidRPr="0047276E">
        <w:rPr>
          <w:color w:val="BF8F00" w:themeColor="accent4" w:themeShade="BF"/>
          <w:sz w:val="24"/>
          <w:szCs w:val="24"/>
          <w:lang w:val="en-IN" w:eastAsia="en-IN"/>
        </w:rPr>
        <w:t>/</w:t>
      </w: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cloudbus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>/</w:t>
      </w:r>
      <w:proofErr w:type="spellStart"/>
      <w:r w:rsidRPr="0047276E">
        <w:rPr>
          <w:color w:val="BF8F00" w:themeColor="accent4" w:themeShade="BF"/>
          <w:sz w:val="24"/>
          <w:szCs w:val="24"/>
          <w:lang w:val="en-IN" w:eastAsia="en-IN"/>
        </w:rPr>
        <w:t>cloudsim</w:t>
      </w:r>
      <w:proofErr w:type="spellEnd"/>
      <w:r w:rsidRPr="0047276E">
        <w:rPr>
          <w:color w:val="BF8F00" w:themeColor="accent4" w:themeShade="BF"/>
          <w:sz w:val="24"/>
          <w:szCs w:val="24"/>
          <w:lang w:val="en-IN" w:eastAsia="en-IN"/>
        </w:rPr>
        <w:t>/</w:t>
      </w:r>
      <w:r w:rsidRPr="004369CF">
        <w:rPr>
          <w:color w:val="BF8F00" w:themeColor="accent4" w:themeShade="BF"/>
          <w:sz w:val="24"/>
          <w:szCs w:val="24"/>
          <w:lang w:val="en-IN" w:eastAsia="en-IN"/>
        </w:rPr>
        <w:t xml:space="preserve"> </w:t>
      </w:r>
      <w:r w:rsidRPr="0047276E">
        <w:rPr>
          <w:color w:val="BF8F00" w:themeColor="accent4" w:themeShade="BF"/>
          <w:sz w:val="24"/>
          <w:szCs w:val="24"/>
          <w:lang w:val="en-IN" w:eastAsia="en-IN"/>
        </w:rPr>
        <w:t>examples/</w:t>
      </w:r>
      <w:r w:rsidRPr="004369CF">
        <w:rPr>
          <w:color w:val="BF8F00" w:themeColor="accent4" w:themeShade="BF"/>
          <w:sz w:val="24"/>
          <w:szCs w:val="24"/>
          <w:lang w:val="en-IN" w:eastAsia="en-IN"/>
        </w:rPr>
        <w:t xml:space="preserve"> </w:t>
      </w:r>
      <w:r w:rsidRPr="0047276E">
        <w:rPr>
          <w:color w:val="BF8F00" w:themeColor="accent4" w:themeShade="BF"/>
          <w:sz w:val="24"/>
          <w:szCs w:val="24"/>
          <w:lang w:val="en-IN" w:eastAsia="en-IN"/>
        </w:rPr>
        <w:t xml:space="preserve">simulation.java </w:t>
      </w:r>
    </w:p>
    <w:p w14:paraId="3B3F5864" w14:textId="77777777" w:rsidR="004369CF" w:rsidRDefault="004369CF" w:rsidP="0047276E">
      <w:pPr>
        <w:rPr>
          <w:sz w:val="24"/>
          <w:szCs w:val="24"/>
          <w:lang w:val="en-IN" w:eastAsia="en-IN"/>
        </w:rPr>
      </w:pPr>
      <w:r w:rsidRPr="004369CF">
        <w:rPr>
          <w:sz w:val="24"/>
          <w:szCs w:val="24"/>
          <w:lang w:val="en-IN" w:eastAsia="en-IN"/>
        </w:rPr>
        <w:t>I</w:t>
      </w:r>
      <w:r w:rsidR="0047276E" w:rsidRPr="0047276E">
        <w:rPr>
          <w:sz w:val="24"/>
          <w:szCs w:val="24"/>
          <w:lang w:val="en-IN" w:eastAsia="en-IN"/>
        </w:rPr>
        <w:t xml:space="preserve"> discovered this command in the process outlined in the readme.txt and examples.txt files located in the </w:t>
      </w:r>
      <w:proofErr w:type="spellStart"/>
      <w:r w:rsidR="0047276E" w:rsidRPr="0047276E">
        <w:rPr>
          <w:sz w:val="24"/>
          <w:szCs w:val="24"/>
          <w:lang w:val="en-IN" w:eastAsia="en-IN"/>
        </w:rPr>
        <w:t>CloudSim</w:t>
      </w:r>
      <w:proofErr w:type="spellEnd"/>
      <w:r w:rsidR="0047276E" w:rsidRPr="0047276E">
        <w:rPr>
          <w:sz w:val="24"/>
          <w:szCs w:val="24"/>
          <w:lang w:val="en-IN" w:eastAsia="en-IN"/>
        </w:rPr>
        <w:t xml:space="preserve"> 3.0.3 folder we extracted after downloading. We also delved into </w:t>
      </w:r>
      <w:r>
        <w:rPr>
          <w:sz w:val="24"/>
          <w:szCs w:val="24"/>
          <w:lang w:val="en-IN" w:eastAsia="en-IN"/>
        </w:rPr>
        <w:t>v</w:t>
      </w:r>
      <w:r w:rsidR="0047276E" w:rsidRPr="0047276E">
        <w:rPr>
          <w:sz w:val="24"/>
          <w:szCs w:val="24"/>
          <w:lang w:val="en-IN" w:eastAsia="en-IN"/>
        </w:rPr>
        <w:t>arious tutorials on simulating cloud environments.</w:t>
      </w:r>
    </w:p>
    <w:p w14:paraId="02D48E2A" w14:textId="06DF2FF4" w:rsidR="0047276E" w:rsidRDefault="004369CF" w:rsidP="0047276E">
      <w:pPr>
        <w:rPr>
          <w:sz w:val="24"/>
          <w:szCs w:val="24"/>
          <w:lang w:val="en-IN" w:eastAsia="en-IN"/>
        </w:rPr>
      </w:pPr>
      <w:r>
        <w:rPr>
          <w:sz w:val="24"/>
          <w:szCs w:val="24"/>
          <w:lang w:val="en-IN" w:eastAsia="en-IN"/>
        </w:rPr>
        <w:br/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5339655" wp14:editId="7AA7875A">
            <wp:extent cx="5280660" cy="3439199"/>
            <wp:effectExtent l="0" t="0" r="0" b="8890"/>
            <wp:docPr id="3811400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39" cy="344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36F2" w14:textId="689BD948" w:rsidR="004369CF" w:rsidRPr="004369CF" w:rsidRDefault="004369CF" w:rsidP="0047276E">
      <w:pPr>
        <w:rPr>
          <w:sz w:val="24"/>
          <w:szCs w:val="24"/>
          <w:lang w:val="en-IN" w:eastAsia="en-IN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FEF6E51" wp14:editId="772803B8">
            <wp:extent cx="4663440" cy="3748688"/>
            <wp:effectExtent l="0" t="0" r="3810" b="4445"/>
            <wp:docPr id="21310818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490" cy="375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AEF4" w14:textId="77777777" w:rsidR="0047276E" w:rsidRDefault="0047276E" w:rsidP="0047276E">
      <w:pPr>
        <w:rPr>
          <w:sz w:val="24"/>
          <w:szCs w:val="24"/>
          <w:lang w:val="en-IN" w:eastAsia="en-IN"/>
        </w:rPr>
      </w:pPr>
    </w:p>
    <w:p w14:paraId="0F598B9F" w14:textId="5E524A3A" w:rsidR="004369CF" w:rsidRDefault="004369CF" w:rsidP="0047276E">
      <w:pPr>
        <w:rPr>
          <w:sz w:val="24"/>
          <w:szCs w:val="24"/>
          <w:lang w:val="en-IN" w:eastAsia="en-IN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9720E1C" wp14:editId="41828D0C">
            <wp:extent cx="4885202" cy="4038600"/>
            <wp:effectExtent l="0" t="0" r="0" b="0"/>
            <wp:docPr id="2139712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2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AC496" w14:textId="4A0121FA" w:rsidR="004369CF" w:rsidRDefault="004369CF" w:rsidP="0047276E">
      <w:pPr>
        <w:rPr>
          <w:sz w:val="24"/>
          <w:szCs w:val="24"/>
          <w:lang w:val="en-IN" w:eastAsia="en-IN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9A06F49" wp14:editId="21207B28">
            <wp:extent cx="5265420" cy="4136633"/>
            <wp:effectExtent l="0" t="0" r="0" b="0"/>
            <wp:docPr id="13246795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435" cy="413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DDD0" w14:textId="77777777" w:rsidR="004369CF" w:rsidRDefault="004369CF" w:rsidP="0047276E">
      <w:pPr>
        <w:rPr>
          <w:sz w:val="24"/>
          <w:szCs w:val="24"/>
          <w:lang w:val="en-IN" w:eastAsia="en-IN"/>
        </w:rPr>
      </w:pPr>
    </w:p>
    <w:p w14:paraId="14C37C47" w14:textId="65299109" w:rsidR="004369CF" w:rsidRDefault="004369CF" w:rsidP="0047276E">
      <w:pPr>
        <w:rPr>
          <w:sz w:val="24"/>
          <w:szCs w:val="24"/>
          <w:lang w:val="en-IN" w:eastAsia="en-IN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39183126" wp14:editId="5B1EECA2">
            <wp:extent cx="5379720" cy="3591084"/>
            <wp:effectExtent l="0" t="0" r="0" b="9525"/>
            <wp:docPr id="7369762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507" cy="359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9DF3" w14:textId="77777777" w:rsidR="004369CF" w:rsidRDefault="004369CF" w:rsidP="0047276E">
      <w:pPr>
        <w:rPr>
          <w:sz w:val="24"/>
          <w:szCs w:val="24"/>
          <w:lang w:val="en-IN" w:eastAsia="en-IN"/>
        </w:rPr>
      </w:pPr>
    </w:p>
    <w:p w14:paraId="1C14478F" w14:textId="1BDE2492" w:rsidR="004369CF" w:rsidRDefault="004369CF" w:rsidP="0047276E">
      <w:pPr>
        <w:rPr>
          <w:sz w:val="24"/>
          <w:szCs w:val="24"/>
          <w:lang w:val="en-IN" w:eastAsia="en-IN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14D1E2D" wp14:editId="178C4108">
            <wp:extent cx="5425440" cy="1029442"/>
            <wp:effectExtent l="0" t="0" r="3810" b="0"/>
            <wp:docPr id="16245135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702" cy="103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3684F" w14:textId="77777777" w:rsidR="004369CF" w:rsidRPr="0047276E" w:rsidRDefault="004369CF" w:rsidP="0047276E">
      <w:pPr>
        <w:rPr>
          <w:sz w:val="24"/>
          <w:szCs w:val="24"/>
          <w:lang w:val="en-IN" w:eastAsia="en-IN"/>
        </w:rPr>
      </w:pPr>
    </w:p>
    <w:p w14:paraId="2F5EA179" w14:textId="77777777" w:rsidR="0047276E" w:rsidRPr="004369CF" w:rsidRDefault="0047276E" w:rsidP="0047276E">
      <w:pPr>
        <w:pStyle w:val="Heading2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Demystifying Simulation Details</w:t>
      </w:r>
    </w:p>
    <w:p w14:paraId="5C656BFC" w14:textId="5B02E84E" w:rsidR="0047276E" w:rsidRPr="0047276E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In our mystical cloud realm, we've brewed up a simulation featuring not one but two </w:t>
      </w:r>
      <w:proofErr w:type="spellStart"/>
      <w:r w:rsidRPr="0047276E">
        <w:rPr>
          <w:sz w:val="24"/>
          <w:szCs w:val="24"/>
          <w:lang w:val="en-IN" w:eastAsia="en-IN"/>
        </w:rPr>
        <w:t>Datacenters</w:t>
      </w:r>
      <w:proofErr w:type="spellEnd"/>
      <w:r w:rsidRPr="0047276E">
        <w:rPr>
          <w:sz w:val="24"/>
          <w:szCs w:val="24"/>
          <w:lang w:val="en-IN" w:eastAsia="en-IN"/>
        </w:rPr>
        <w:t>, a broker, 10 VMs, and 40 cloudlets.</w:t>
      </w:r>
    </w:p>
    <w:p w14:paraId="39EC88E6" w14:textId="77777777" w:rsidR="0047276E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>Our scheduling wizardry is powered by "</w:t>
      </w:r>
      <w:proofErr w:type="spellStart"/>
      <w:r w:rsidRPr="0047276E">
        <w:rPr>
          <w:sz w:val="24"/>
          <w:szCs w:val="24"/>
          <w:lang w:val="en-IN" w:eastAsia="en-IN"/>
        </w:rPr>
        <w:t>CloudletSchedulerSpaceShared</w:t>
      </w:r>
      <w:proofErr w:type="spellEnd"/>
      <w:r w:rsidRPr="0047276E">
        <w:rPr>
          <w:sz w:val="24"/>
          <w:szCs w:val="24"/>
          <w:lang w:val="en-IN" w:eastAsia="en-IN"/>
        </w:rPr>
        <w:t>," which is perfect for space-shared scheduling.</w:t>
      </w:r>
    </w:p>
    <w:p w14:paraId="49E8D5BC" w14:textId="4BCD106C" w:rsidR="0047276E" w:rsidRPr="0014071D" w:rsidRDefault="0014071D" w:rsidP="0014071D">
      <w:pPr>
        <w:pStyle w:val="Heading2"/>
        <w:rPr>
          <w:b/>
          <w:bCs/>
          <w:lang w:val="en-IN" w:eastAsia="en-IN"/>
        </w:rPr>
      </w:pPr>
      <w:r>
        <w:rPr>
          <w:lang w:val="en-IN" w:eastAsia="en-IN"/>
        </w:rPr>
        <w:br/>
      </w:r>
      <w:r w:rsidRPr="0014071D">
        <w:rPr>
          <w:b/>
          <w:bCs/>
          <w:sz w:val="28"/>
          <w:szCs w:val="28"/>
          <w:lang w:val="en-IN" w:eastAsia="en-IN"/>
        </w:rPr>
        <w:t>Code</w:t>
      </w:r>
      <w:r>
        <w:rPr>
          <w:b/>
          <w:bCs/>
          <w:lang w:val="en-IN" w:eastAsia="en-IN"/>
        </w:rPr>
        <w:br/>
      </w:r>
      <w:r w:rsidRPr="0014071D">
        <w:rPr>
          <w:b/>
          <w:bCs/>
          <w:color w:val="FF0000"/>
          <w:lang w:val="en-IN" w:eastAsia="en-IN"/>
        </w:rPr>
        <w:t>https://github.com/Ishu-dev/cloudComputingProjectSem7</w:t>
      </w:r>
      <w:r w:rsidRPr="0014071D">
        <w:rPr>
          <w:b/>
          <w:bCs/>
          <w:lang w:val="en-IN" w:eastAsia="en-IN"/>
        </w:rPr>
        <w:br/>
      </w:r>
    </w:p>
    <w:p w14:paraId="424CBE0A" w14:textId="77777777" w:rsidR="0047276E" w:rsidRPr="004369CF" w:rsidRDefault="0047276E" w:rsidP="0047276E">
      <w:pPr>
        <w:pStyle w:val="Heading2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Glossary</w:t>
      </w:r>
    </w:p>
    <w:p w14:paraId="56683088" w14:textId="77777777" w:rsidR="0047276E" w:rsidRPr="004369CF" w:rsidRDefault="0047276E" w:rsidP="0047276E">
      <w:pPr>
        <w:rPr>
          <w:b/>
          <w:bCs/>
          <w:color w:val="A8D08D" w:themeColor="accent6" w:themeTint="99"/>
          <w:sz w:val="28"/>
          <w:szCs w:val="28"/>
          <w:lang w:val="en-IN" w:eastAsia="en-IN"/>
        </w:rPr>
      </w:pPr>
      <w:r w:rsidRPr="0047276E">
        <w:rPr>
          <w:b/>
          <w:bCs/>
          <w:color w:val="A8D08D" w:themeColor="accent6" w:themeTint="99"/>
          <w:sz w:val="28"/>
          <w:szCs w:val="28"/>
          <w:lang w:val="en-IN" w:eastAsia="en-IN"/>
        </w:rPr>
        <w:t xml:space="preserve">Processing Elements (PEs): </w:t>
      </w:r>
    </w:p>
    <w:p w14:paraId="15236159" w14:textId="1F13D1E6" w:rsidR="0047276E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>These are the brainiac cores inside a VM, responsible for churning through instructions and performing computations.</w:t>
      </w:r>
    </w:p>
    <w:p w14:paraId="3173BD6D" w14:textId="77777777" w:rsidR="0047276E" w:rsidRPr="0047276E" w:rsidRDefault="0047276E" w:rsidP="0047276E">
      <w:pPr>
        <w:rPr>
          <w:sz w:val="28"/>
          <w:szCs w:val="28"/>
          <w:lang w:val="en-IN" w:eastAsia="en-IN"/>
        </w:rPr>
      </w:pPr>
    </w:p>
    <w:p w14:paraId="79369566" w14:textId="77777777" w:rsidR="0047276E" w:rsidRPr="004369CF" w:rsidRDefault="0047276E" w:rsidP="0047276E">
      <w:pPr>
        <w:rPr>
          <w:b/>
          <w:bCs/>
          <w:color w:val="A8D08D" w:themeColor="accent6" w:themeTint="99"/>
          <w:sz w:val="28"/>
          <w:szCs w:val="28"/>
          <w:lang w:val="en-IN" w:eastAsia="en-IN"/>
        </w:rPr>
      </w:pPr>
      <w:r w:rsidRPr="0047276E">
        <w:rPr>
          <w:b/>
          <w:bCs/>
          <w:color w:val="A8D08D" w:themeColor="accent6" w:themeTint="99"/>
          <w:sz w:val="28"/>
          <w:szCs w:val="28"/>
          <w:lang w:val="en-IN" w:eastAsia="en-IN"/>
        </w:rPr>
        <w:t xml:space="preserve">Apache ANT: </w:t>
      </w:r>
    </w:p>
    <w:p w14:paraId="095A5366" w14:textId="761AB249" w:rsidR="0047276E" w:rsidRPr="0047276E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>Think of this as your magical wand for building and deploying Java projects.</w:t>
      </w:r>
    </w:p>
    <w:p w14:paraId="693E2F24" w14:textId="77777777" w:rsidR="0047276E" w:rsidRPr="004369CF" w:rsidRDefault="0047276E" w:rsidP="0047276E">
      <w:pPr>
        <w:rPr>
          <w:sz w:val="24"/>
          <w:szCs w:val="24"/>
          <w:lang w:val="en-IN" w:eastAsia="en-IN"/>
        </w:rPr>
      </w:pPr>
      <w:proofErr w:type="spellStart"/>
      <w:r w:rsidRPr="0047276E">
        <w:rPr>
          <w:sz w:val="24"/>
          <w:szCs w:val="24"/>
          <w:lang w:val="en-IN" w:eastAsia="en-IN"/>
        </w:rPr>
        <w:t>Datacenter</w:t>
      </w:r>
      <w:proofErr w:type="spellEnd"/>
      <w:r w:rsidRPr="0047276E">
        <w:rPr>
          <w:sz w:val="24"/>
          <w:szCs w:val="24"/>
          <w:lang w:val="en-IN" w:eastAsia="en-IN"/>
        </w:rPr>
        <w:t xml:space="preserve"> Broker: This is the maestro within the </w:t>
      </w:r>
      <w:proofErr w:type="spellStart"/>
      <w:r w:rsidRPr="0047276E">
        <w:rPr>
          <w:sz w:val="24"/>
          <w:szCs w:val="24"/>
          <w:lang w:val="en-IN" w:eastAsia="en-IN"/>
        </w:rPr>
        <w:t>CloudSim</w:t>
      </w:r>
      <w:proofErr w:type="spellEnd"/>
      <w:r w:rsidRPr="0047276E">
        <w:rPr>
          <w:sz w:val="24"/>
          <w:szCs w:val="24"/>
          <w:lang w:val="en-IN" w:eastAsia="en-IN"/>
        </w:rPr>
        <w:t xml:space="preserve"> realm. It plays matchmaker between the cloud servers and the cloud infrastructure, orchestrating VM provisioning and cloudlet scheduling on behalf of the user.</w:t>
      </w:r>
    </w:p>
    <w:p w14:paraId="4CAD5BA1" w14:textId="77777777" w:rsidR="004369CF" w:rsidRPr="0047276E" w:rsidRDefault="004369CF" w:rsidP="0047276E">
      <w:pPr>
        <w:rPr>
          <w:sz w:val="28"/>
          <w:szCs w:val="28"/>
          <w:lang w:val="en-IN" w:eastAsia="en-IN"/>
        </w:rPr>
      </w:pPr>
    </w:p>
    <w:p w14:paraId="496E3EF7" w14:textId="77777777" w:rsidR="0047276E" w:rsidRPr="004369CF" w:rsidRDefault="0047276E" w:rsidP="0047276E">
      <w:pPr>
        <w:rPr>
          <w:b/>
          <w:bCs/>
          <w:sz w:val="28"/>
          <w:szCs w:val="28"/>
          <w:lang w:val="en-IN" w:eastAsia="en-IN"/>
        </w:rPr>
      </w:pPr>
      <w:r w:rsidRPr="0047276E">
        <w:rPr>
          <w:b/>
          <w:bCs/>
          <w:color w:val="A8D08D" w:themeColor="accent6" w:themeTint="99"/>
          <w:sz w:val="28"/>
          <w:szCs w:val="28"/>
          <w:lang w:val="en-IN" w:eastAsia="en-IN"/>
        </w:rPr>
        <w:t>Cloudlet</w:t>
      </w:r>
      <w:r w:rsidRPr="0047276E">
        <w:rPr>
          <w:b/>
          <w:bCs/>
          <w:sz w:val="28"/>
          <w:szCs w:val="28"/>
          <w:lang w:val="en-IN" w:eastAsia="en-IN"/>
        </w:rPr>
        <w:t>:</w:t>
      </w:r>
    </w:p>
    <w:p w14:paraId="11A37609" w14:textId="3E0E6610" w:rsidR="0047276E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 Picture a cloudlet as a little spark of computation that leaps from a device to a nearby cloud server. It's a part of a larger application, and it dances its routine on the cloud server rather than the device, making our lives more efficient.</w:t>
      </w:r>
    </w:p>
    <w:p w14:paraId="276E8421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</w:p>
    <w:p w14:paraId="26902F48" w14:textId="77777777" w:rsidR="0047276E" w:rsidRPr="004369CF" w:rsidRDefault="0047276E" w:rsidP="0047276E">
      <w:pPr>
        <w:rPr>
          <w:b/>
          <w:bCs/>
          <w:sz w:val="28"/>
          <w:szCs w:val="28"/>
          <w:lang w:val="en-IN" w:eastAsia="en-IN"/>
        </w:rPr>
      </w:pPr>
      <w:r w:rsidRPr="0047276E">
        <w:rPr>
          <w:b/>
          <w:bCs/>
          <w:color w:val="A8D08D" w:themeColor="accent6" w:themeTint="99"/>
          <w:sz w:val="28"/>
          <w:szCs w:val="28"/>
          <w:lang w:val="en-IN" w:eastAsia="en-IN"/>
        </w:rPr>
        <w:t>Broker</w:t>
      </w:r>
      <w:r w:rsidRPr="0047276E">
        <w:rPr>
          <w:b/>
          <w:bCs/>
          <w:sz w:val="28"/>
          <w:szCs w:val="28"/>
          <w:lang w:val="en-IN" w:eastAsia="en-IN"/>
        </w:rPr>
        <w:t xml:space="preserve">: </w:t>
      </w:r>
    </w:p>
    <w:p w14:paraId="46F3F7B5" w14:textId="19B742F3" w:rsidR="0047276E" w:rsidRPr="004369CF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>In the world of cloud simulation, a broker is your trusty assistant. It represents you, the user, in the cloud computing world. It handles the nitty-gritty of resource allocation, including VMs and cloudlets, ensuring your needs and app demands are met.</w:t>
      </w:r>
    </w:p>
    <w:p w14:paraId="1DEADA98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</w:p>
    <w:p w14:paraId="1872BCB0" w14:textId="77777777" w:rsidR="0047276E" w:rsidRPr="004369CF" w:rsidRDefault="0047276E" w:rsidP="0047276E">
      <w:pPr>
        <w:pStyle w:val="Heading2"/>
        <w:rPr>
          <w:b/>
          <w:bCs/>
          <w:sz w:val="28"/>
          <w:szCs w:val="28"/>
          <w:lang w:val="en-IN" w:eastAsia="en-IN"/>
        </w:rPr>
      </w:pPr>
      <w:r w:rsidRPr="004369CF">
        <w:rPr>
          <w:b/>
          <w:bCs/>
          <w:sz w:val="28"/>
          <w:szCs w:val="28"/>
          <w:lang w:val="en-IN" w:eastAsia="en-IN"/>
        </w:rPr>
        <w:t>Conclusion</w:t>
      </w:r>
    </w:p>
    <w:p w14:paraId="04BD6EED" w14:textId="77777777" w:rsidR="0047276E" w:rsidRPr="0047276E" w:rsidRDefault="0047276E" w:rsidP="0047276E">
      <w:pPr>
        <w:rPr>
          <w:sz w:val="24"/>
          <w:szCs w:val="24"/>
          <w:lang w:val="en-IN" w:eastAsia="en-IN"/>
        </w:rPr>
      </w:pPr>
      <w:r w:rsidRPr="0047276E">
        <w:rPr>
          <w:sz w:val="24"/>
          <w:szCs w:val="24"/>
          <w:lang w:val="en-IN" w:eastAsia="en-IN"/>
        </w:rPr>
        <w:t xml:space="preserve">With </w:t>
      </w:r>
      <w:proofErr w:type="spellStart"/>
      <w:r w:rsidRPr="0047276E">
        <w:rPr>
          <w:sz w:val="24"/>
          <w:szCs w:val="24"/>
          <w:lang w:val="en-IN" w:eastAsia="en-IN"/>
        </w:rPr>
        <w:t>CloudSim</w:t>
      </w:r>
      <w:proofErr w:type="spellEnd"/>
      <w:r w:rsidRPr="0047276E">
        <w:rPr>
          <w:sz w:val="24"/>
          <w:szCs w:val="24"/>
          <w:lang w:val="en-IN" w:eastAsia="en-IN"/>
        </w:rPr>
        <w:t>, you unlock the power to explore and experiment with cloud computing scenarios, scheduling algorithms, and resource allocation strategies. By setting up a virtual environment, installing the necessary tools, and crafting your simulations, you embark on a journey of discovery in the world of cloud computing</w:t>
      </w:r>
    </w:p>
    <w:p w14:paraId="084960E3" w14:textId="77777777" w:rsidR="00A9204E" w:rsidRPr="004369CF" w:rsidRDefault="00A9204E" w:rsidP="0047276E">
      <w:pPr>
        <w:rPr>
          <w:sz w:val="24"/>
          <w:szCs w:val="24"/>
        </w:rPr>
      </w:pPr>
    </w:p>
    <w:sectPr w:rsidR="00A9204E" w:rsidRPr="004369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2E1336D"/>
    <w:multiLevelType w:val="multilevel"/>
    <w:tmpl w:val="57E8F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ADC3AAF"/>
    <w:multiLevelType w:val="multilevel"/>
    <w:tmpl w:val="1E1C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59F326B"/>
    <w:multiLevelType w:val="hybridMultilevel"/>
    <w:tmpl w:val="D11C94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24EB029E"/>
    <w:multiLevelType w:val="hybridMultilevel"/>
    <w:tmpl w:val="970C13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53583092"/>
    <w:multiLevelType w:val="multilevel"/>
    <w:tmpl w:val="3732F16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 w15:restartNumberingAfterBreak="0">
    <w:nsid w:val="5D4E4E7B"/>
    <w:multiLevelType w:val="multilevel"/>
    <w:tmpl w:val="1542D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FB003C3"/>
    <w:multiLevelType w:val="multilevel"/>
    <w:tmpl w:val="FE70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301497115">
    <w:abstractNumId w:val="24"/>
  </w:num>
  <w:num w:numId="2" w16cid:durableId="1958439407">
    <w:abstractNumId w:val="14"/>
  </w:num>
  <w:num w:numId="3" w16cid:durableId="1099136140">
    <w:abstractNumId w:val="10"/>
  </w:num>
  <w:num w:numId="4" w16cid:durableId="623269741">
    <w:abstractNumId w:val="27"/>
  </w:num>
  <w:num w:numId="5" w16cid:durableId="363671677">
    <w:abstractNumId w:val="16"/>
  </w:num>
  <w:num w:numId="6" w16cid:durableId="1826237099">
    <w:abstractNumId w:val="20"/>
  </w:num>
  <w:num w:numId="7" w16cid:durableId="1750035681">
    <w:abstractNumId w:val="22"/>
  </w:num>
  <w:num w:numId="8" w16cid:durableId="1149595265">
    <w:abstractNumId w:val="9"/>
  </w:num>
  <w:num w:numId="9" w16cid:durableId="2033073837">
    <w:abstractNumId w:val="7"/>
  </w:num>
  <w:num w:numId="10" w16cid:durableId="1211921775">
    <w:abstractNumId w:val="6"/>
  </w:num>
  <w:num w:numId="11" w16cid:durableId="1983122138">
    <w:abstractNumId w:val="5"/>
  </w:num>
  <w:num w:numId="12" w16cid:durableId="1374885497">
    <w:abstractNumId w:val="4"/>
  </w:num>
  <w:num w:numId="13" w16cid:durableId="354892979">
    <w:abstractNumId w:val="8"/>
  </w:num>
  <w:num w:numId="14" w16cid:durableId="885410342">
    <w:abstractNumId w:val="3"/>
  </w:num>
  <w:num w:numId="15" w16cid:durableId="86270129">
    <w:abstractNumId w:val="2"/>
  </w:num>
  <w:num w:numId="16" w16cid:durableId="2001884292">
    <w:abstractNumId w:val="1"/>
  </w:num>
  <w:num w:numId="17" w16cid:durableId="1244725649">
    <w:abstractNumId w:val="0"/>
  </w:num>
  <w:num w:numId="18" w16cid:durableId="709305044">
    <w:abstractNumId w:val="18"/>
  </w:num>
  <w:num w:numId="19" w16cid:durableId="168100686">
    <w:abstractNumId w:val="19"/>
  </w:num>
  <w:num w:numId="20" w16cid:durableId="1212496137">
    <w:abstractNumId w:val="26"/>
  </w:num>
  <w:num w:numId="21" w16cid:durableId="1198785155">
    <w:abstractNumId w:val="21"/>
  </w:num>
  <w:num w:numId="22" w16cid:durableId="590897366">
    <w:abstractNumId w:val="12"/>
  </w:num>
  <w:num w:numId="23" w16cid:durableId="1131750160">
    <w:abstractNumId w:val="29"/>
  </w:num>
  <w:num w:numId="24" w16cid:durableId="1459177898">
    <w:abstractNumId w:val="13"/>
  </w:num>
  <w:num w:numId="25" w16cid:durableId="493226507">
    <w:abstractNumId w:val="23"/>
  </w:num>
  <w:num w:numId="26" w16cid:durableId="339817137">
    <w:abstractNumId w:val="11"/>
  </w:num>
  <w:num w:numId="27" w16cid:durableId="1405253181">
    <w:abstractNumId w:val="28"/>
  </w:num>
  <w:num w:numId="28" w16cid:durableId="1408527982">
    <w:abstractNumId w:val="25"/>
  </w:num>
  <w:num w:numId="29" w16cid:durableId="626818236">
    <w:abstractNumId w:val="15"/>
  </w:num>
  <w:num w:numId="30" w16cid:durableId="134489238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76E"/>
    <w:rsid w:val="0011266C"/>
    <w:rsid w:val="0014071D"/>
    <w:rsid w:val="004369CF"/>
    <w:rsid w:val="0047276E"/>
    <w:rsid w:val="00511841"/>
    <w:rsid w:val="00562AF4"/>
    <w:rsid w:val="006125A9"/>
    <w:rsid w:val="00645252"/>
    <w:rsid w:val="006D3D74"/>
    <w:rsid w:val="0083569A"/>
    <w:rsid w:val="00A9204E"/>
    <w:rsid w:val="00C20D01"/>
    <w:rsid w:val="00E77336"/>
    <w:rsid w:val="00EA7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F47B1"/>
  <w15:chartTrackingRefBased/>
  <w15:docId w15:val="{D6AC9926-7FF0-4931-815A-DF0AD2FB2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NormalWeb">
    <w:name w:val="Normal (Web)"/>
    <w:basedOn w:val="Normal"/>
    <w:uiPriority w:val="99"/>
    <w:semiHidden/>
    <w:unhideWhenUsed/>
    <w:rsid w:val="0047276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ListParagraph">
    <w:name w:val="List Paragraph"/>
    <w:basedOn w:val="Normal"/>
    <w:uiPriority w:val="34"/>
    <w:unhideWhenUsed/>
    <w:qFormat/>
    <w:rsid w:val="004727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0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38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058056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508652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912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shu%20Chaudhary\AppData\Local\Microsoft\Office\16.0\DTS\en-IN%7bFA855ED4-59F0-4ED0-858B-EB22833F617F%7d\%7bBA53086D-7BF6-47B3-90CD-DC4277A09801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{BA53086D-7BF6-47B3-90CD-DC4277A09801}tf02786999_win32</Template>
  <TotalTime>58</TotalTime>
  <Pages>13</Pages>
  <Words>738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Ishu Chaudhary</dc:creator>
  <cp:keywords/>
  <dc:description/>
  <cp:lastModifiedBy>IshuChaudhary .</cp:lastModifiedBy>
  <cp:revision>7</cp:revision>
  <cp:lastPrinted>2023-10-22T10:24:00Z</cp:lastPrinted>
  <dcterms:created xsi:type="dcterms:W3CDTF">2023-10-22T09:28:00Z</dcterms:created>
  <dcterms:modified xsi:type="dcterms:W3CDTF">2023-10-22T10:26:00Z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